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690" w:rsidRDefault="00A33690" w:rsidP="00A33690">
      <w:pPr>
        <w:jc w:val="both"/>
      </w:pPr>
      <w:r>
        <w:t>Q.1   Briefly describe the steps involved in a typical data science process in your own words?</w:t>
      </w:r>
    </w:p>
    <w:p w:rsidR="00A33690" w:rsidRDefault="00A33690" w:rsidP="00A33690">
      <w:pPr>
        <w:jc w:val="both"/>
      </w:pPr>
      <w:r>
        <w:t xml:space="preserve">Ans. The steps involved in a typical data process are as follows.       </w:t>
      </w:r>
    </w:p>
    <w:p w:rsidR="00A33690" w:rsidRDefault="00A33690" w:rsidP="00A33690">
      <w:pPr>
        <w:pStyle w:val="ListParagraph"/>
        <w:numPr>
          <w:ilvl w:val="0"/>
          <w:numId w:val="1"/>
        </w:numPr>
        <w:jc w:val="both"/>
      </w:pPr>
      <w:r>
        <w:t xml:space="preserve">Data collection and storage.     </w:t>
      </w:r>
    </w:p>
    <w:p w:rsidR="005E7FFA" w:rsidRDefault="005E7FFA" w:rsidP="00A33690">
      <w:pPr>
        <w:pStyle w:val="ListParagraph"/>
        <w:numPr>
          <w:ilvl w:val="0"/>
          <w:numId w:val="1"/>
        </w:numPr>
        <w:jc w:val="both"/>
      </w:pPr>
      <w:r>
        <w:t>Exploring and analyzing.</w:t>
      </w:r>
    </w:p>
    <w:p w:rsidR="005E7FFA" w:rsidRDefault="005E7FFA" w:rsidP="00A33690">
      <w:pPr>
        <w:pStyle w:val="ListParagraph"/>
        <w:numPr>
          <w:ilvl w:val="0"/>
          <w:numId w:val="1"/>
        </w:numPr>
        <w:jc w:val="both"/>
      </w:pPr>
      <w:r>
        <w:t>Model development and prediction.</w:t>
      </w:r>
    </w:p>
    <w:p w:rsidR="005E7FFA" w:rsidRDefault="005E7FFA" w:rsidP="00A33690">
      <w:pPr>
        <w:pStyle w:val="ListParagraph"/>
        <w:numPr>
          <w:ilvl w:val="0"/>
          <w:numId w:val="1"/>
        </w:numPr>
        <w:jc w:val="both"/>
      </w:pPr>
      <w:r>
        <w:t>Communication and visualization.</w:t>
      </w:r>
    </w:p>
    <w:p w:rsidR="005E7FFA" w:rsidRDefault="005E7FFA" w:rsidP="00A33690">
      <w:pPr>
        <w:pStyle w:val="ListParagraph"/>
        <w:numPr>
          <w:ilvl w:val="0"/>
          <w:numId w:val="1"/>
        </w:numPr>
        <w:jc w:val="both"/>
      </w:pPr>
      <w:r>
        <w:t>Deployment and maintenance.</w:t>
      </w:r>
    </w:p>
    <w:p w:rsidR="005E7FFA" w:rsidRDefault="005E7FFA" w:rsidP="005E7FFA">
      <w:pPr>
        <w:pStyle w:val="ListParagraph"/>
        <w:ind w:left="900"/>
        <w:jc w:val="both"/>
      </w:pPr>
    </w:p>
    <w:p w:rsidR="005E7FFA" w:rsidRDefault="005E7FFA" w:rsidP="005E7FFA">
      <w:pPr>
        <w:jc w:val="both"/>
      </w:pPr>
      <w:r>
        <w:t>Q.2     Citing relevant examples classify the data as qualitative and quantitative types?</w:t>
      </w:r>
    </w:p>
    <w:p w:rsidR="007746B4" w:rsidRDefault="005E7FFA" w:rsidP="005E7FFA">
      <w:pPr>
        <w:jc w:val="both"/>
      </w:pPr>
      <w:r>
        <w:t>Ans.     Qualitative data types are those which cannot be measured or counted and it is in the</w:t>
      </w:r>
    </w:p>
    <w:p w:rsidR="007746B4" w:rsidRDefault="007746B4" w:rsidP="005E7FFA">
      <w:pPr>
        <w:jc w:val="both"/>
      </w:pPr>
      <w:r>
        <w:t xml:space="preserve">             form of text and is categorical.  For ex; Describing shape of certain objects and describing vegetables whether fresh or ripen.  </w:t>
      </w:r>
    </w:p>
    <w:p w:rsidR="007746B4" w:rsidRDefault="007746B4" w:rsidP="005E7FFA">
      <w:pPr>
        <w:jc w:val="both"/>
      </w:pPr>
      <w:r>
        <w:t xml:space="preserve">            Quantitative data types are those which can be counted or measured and in the form of</w:t>
      </w:r>
    </w:p>
    <w:p w:rsidR="00872B86" w:rsidRDefault="00A33690" w:rsidP="005E7FFA">
      <w:pPr>
        <w:jc w:val="both"/>
      </w:pPr>
      <w:r>
        <w:t xml:space="preserve">         </w:t>
      </w:r>
      <w:r w:rsidR="007746B4">
        <w:t xml:space="preserve">    Numbers.  Ex; No of students in a class room and no of journals received in a year by a person.</w:t>
      </w:r>
    </w:p>
    <w:p w:rsidR="00872B86" w:rsidRDefault="00872B86" w:rsidP="005E7FFA">
      <w:pPr>
        <w:jc w:val="both"/>
      </w:pPr>
      <w:r>
        <w:t>Q3.       Given below is a visual of a classical Ml model identify the type of model and describe what it is</w:t>
      </w:r>
    </w:p>
    <w:p w:rsidR="00872B86" w:rsidRDefault="00872B86" w:rsidP="005E7FFA">
      <w:pPr>
        <w:jc w:val="both"/>
      </w:pPr>
      <w:r>
        <w:t xml:space="preserve">               Intended to achieve?</w:t>
      </w:r>
    </w:p>
    <w:p w:rsidR="00872B86" w:rsidRDefault="00872B86" w:rsidP="005E7FFA">
      <w:pPr>
        <w:jc w:val="both"/>
      </w:pPr>
      <w:r>
        <w:t xml:space="preserve">ANS.      There are two classes versicolor and </w:t>
      </w:r>
      <w:proofErr w:type="spellStart"/>
      <w:r>
        <w:t>setosa</w:t>
      </w:r>
      <w:proofErr w:type="spellEnd"/>
      <w:r>
        <w:t xml:space="preserve"> with petals. They are linearly separable from each </w:t>
      </w:r>
    </w:p>
    <w:p w:rsidR="00872B86" w:rsidRDefault="00872B86" w:rsidP="005E7FFA">
      <w:pPr>
        <w:jc w:val="both"/>
      </w:pPr>
      <w:r>
        <w:t xml:space="preserve">                Other. I am not aware of this topic as I have missed here and I will go through recorded</w:t>
      </w:r>
      <w:r w:rsidR="007746B4">
        <w:t xml:space="preserve"> </w:t>
      </w:r>
      <w:r>
        <w:t>video.</w:t>
      </w:r>
      <w:r w:rsidR="00A33690">
        <w:t xml:space="preserve">     </w:t>
      </w:r>
    </w:p>
    <w:p w:rsidR="00872B86" w:rsidRDefault="00872B86" w:rsidP="005E7FFA">
      <w:pPr>
        <w:jc w:val="both"/>
      </w:pPr>
      <w:r>
        <w:t xml:space="preserve">Q4.         Big data comes </w:t>
      </w:r>
      <w:r w:rsidR="00860573">
        <w:t>with its own set of challenges. Highlight and discuss two biggest challenges of</w:t>
      </w:r>
    </w:p>
    <w:p w:rsidR="00860573" w:rsidRDefault="00860573" w:rsidP="005E7FFA">
      <w:pPr>
        <w:jc w:val="both"/>
      </w:pPr>
      <w:r>
        <w:t xml:space="preserve">                    Modern big data?</w:t>
      </w:r>
    </w:p>
    <w:p w:rsidR="00860573" w:rsidRDefault="00860573" w:rsidP="005E7FFA">
      <w:pPr>
        <w:jc w:val="both"/>
      </w:pPr>
      <w:r>
        <w:t xml:space="preserve">Ans.         1)     It is a little bit hard to manage large volumes of data as it comes from different sources and </w:t>
      </w:r>
    </w:p>
    <w:p w:rsidR="00860573" w:rsidRDefault="00860573" w:rsidP="005E7FFA">
      <w:pPr>
        <w:jc w:val="both"/>
      </w:pPr>
      <w:r>
        <w:t xml:space="preserve">                          Platforms.</w:t>
      </w:r>
    </w:p>
    <w:p w:rsidR="00860573" w:rsidRDefault="00860573" w:rsidP="005E7FFA">
      <w:pPr>
        <w:jc w:val="both"/>
      </w:pPr>
      <w:r>
        <w:t xml:space="preserve">                  2)     Sometimes it’s a challenge working with big data because of not knowing how to implement</w:t>
      </w:r>
    </w:p>
    <w:p w:rsidR="00860573" w:rsidRDefault="00860573" w:rsidP="005E7FFA">
      <w:pPr>
        <w:jc w:val="both"/>
      </w:pPr>
      <w:r>
        <w:t xml:space="preserve">                          relevant tools.</w:t>
      </w:r>
    </w:p>
    <w:p w:rsidR="00176D44" w:rsidRDefault="00860573" w:rsidP="005E7FFA">
      <w:pPr>
        <w:jc w:val="both"/>
      </w:pPr>
      <w:r>
        <w:t xml:space="preserve">Q5.        </w:t>
      </w:r>
      <w:r w:rsidR="00176D44">
        <w:t xml:space="preserve">80% of data scientists valuable time is spent simply finding cleansing and organizing data leaving </w:t>
      </w:r>
    </w:p>
    <w:p w:rsidR="00176D44" w:rsidRDefault="00176D44" w:rsidP="005E7FFA">
      <w:pPr>
        <w:jc w:val="both"/>
      </w:pPr>
      <w:r>
        <w:t xml:space="preserve">               Only 20% to actually perform analysis. Justify above statement in your own words?</w:t>
      </w:r>
    </w:p>
    <w:p w:rsidR="00176D44" w:rsidRDefault="00176D44" w:rsidP="005E7FFA">
      <w:pPr>
        <w:jc w:val="both"/>
      </w:pPr>
      <w:r>
        <w:t xml:space="preserve">Ans.      Data scientists spend 80% of their time cleaning data rather than creating insights. Data scientists </w:t>
      </w:r>
    </w:p>
    <w:p w:rsidR="00860573" w:rsidRDefault="00176D44" w:rsidP="005E7FFA">
      <w:pPr>
        <w:jc w:val="both"/>
      </w:pPr>
      <w:r>
        <w:lastRenderedPageBreak/>
        <w:t xml:space="preserve">              Only spend 20% of their time creating insights the rest wrangling data. It is frequently used to </w:t>
      </w:r>
    </w:p>
    <w:p w:rsidR="00176D44" w:rsidRDefault="00176D44" w:rsidP="005E7FFA">
      <w:pPr>
        <w:jc w:val="both"/>
      </w:pPr>
      <w:r>
        <w:t xml:space="preserve">               Highlight the need to address a number of issues around data </w:t>
      </w:r>
      <w:proofErr w:type="gramStart"/>
      <w:r>
        <w:t>quality  standards</w:t>
      </w:r>
      <w:proofErr w:type="gramEnd"/>
      <w:r>
        <w:t xml:space="preserve"> and access.</w:t>
      </w:r>
      <w:bookmarkStart w:id="0" w:name="_GoBack"/>
      <w:bookmarkEnd w:id="0"/>
    </w:p>
    <w:p w:rsidR="00B43F6E" w:rsidRDefault="00A33690" w:rsidP="005E7FFA">
      <w:pPr>
        <w:jc w:val="both"/>
      </w:pPr>
      <w:r>
        <w:t xml:space="preserve">                                                                                </w:t>
      </w:r>
    </w:p>
    <w:sectPr w:rsidR="00B4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10966"/>
    <w:multiLevelType w:val="hybridMultilevel"/>
    <w:tmpl w:val="3F9E13F6"/>
    <w:lvl w:ilvl="0" w:tplc="B25CF9A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90"/>
    <w:rsid w:val="00176D44"/>
    <w:rsid w:val="00275875"/>
    <w:rsid w:val="005E7FFA"/>
    <w:rsid w:val="007746B4"/>
    <w:rsid w:val="00860573"/>
    <w:rsid w:val="00872B86"/>
    <w:rsid w:val="00A33690"/>
    <w:rsid w:val="00B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B132"/>
  <w15:docId w15:val="{7579793A-C794-45A3-A719-54E85C73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61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2022-08-08T11:14:00Z</dcterms:created>
  <dcterms:modified xsi:type="dcterms:W3CDTF">2022-08-08T12:15:00Z</dcterms:modified>
</cp:coreProperties>
</file>